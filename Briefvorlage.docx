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05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05"/>
      </w:tblGrid>
      <w:tr w:rsidR="000D12AC" w:rsidRPr="000D6A1C" w:rsidTr="00180F61">
        <w:trPr>
          <w:trHeight w:hRule="exact" w:val="3135"/>
        </w:trPr>
        <w:tc>
          <w:tcPr>
            <w:tcW w:w="8505" w:type="dxa"/>
          </w:tcPr>
          <w:p w:rsidR="008809FA" w:rsidRPr="000D6A1C" w:rsidRDefault="006C1CD2" w:rsidP="00DE1AA6">
            <w:sdt>
              <w:sdtPr>
                <w:alias w:val="Adresse"/>
                <w:tag w:val="adresse"/>
                <w:id w:val="666676887"/>
                <w:placeholder>
                  <w:docPart w:val="B78A1009044F46D690B76298382BFCFE"/>
                </w:placeholder>
                <w:showingPlcHdr/>
              </w:sdtPr>
              <w:sdtEndPr/>
              <w:sdtContent>
                <w:bookmarkStart w:id="0" w:name="_GoBack"/>
                <w:r w:rsidR="00DE1AA6" w:rsidRPr="000D6A1C">
                  <w:t>Adresse</w:t>
                </w:r>
                <w:bookmarkEnd w:id="0"/>
              </w:sdtContent>
            </w:sdt>
          </w:p>
        </w:tc>
      </w:tr>
      <w:tr w:rsidR="000D12AC" w:rsidRPr="000D6A1C" w:rsidTr="00271947">
        <w:trPr>
          <w:trHeight w:hRule="exact" w:val="275"/>
        </w:trPr>
        <w:tc>
          <w:tcPr>
            <w:tcW w:w="8505" w:type="dxa"/>
          </w:tcPr>
          <w:p w:rsidR="000D12AC" w:rsidRPr="000D6A1C" w:rsidRDefault="000D12AC"/>
        </w:tc>
      </w:tr>
      <w:tr w:rsidR="000D12AC" w:rsidRPr="000D6A1C" w:rsidTr="00271947">
        <w:trPr>
          <w:trHeight w:hRule="exact" w:val="275"/>
        </w:trPr>
        <w:tc>
          <w:tcPr>
            <w:tcW w:w="8505" w:type="dxa"/>
          </w:tcPr>
          <w:p w:rsidR="000D12AC" w:rsidRPr="000D6A1C" w:rsidRDefault="000D12AC" w:rsidP="00D863AF">
            <w:r w:rsidRPr="000D6A1C">
              <w:t xml:space="preserve">Chur, </w:t>
            </w:r>
            <w:sdt>
              <w:sdtPr>
                <w:alias w:val="Datum"/>
                <w:tag w:val="Datum"/>
                <w:id w:val="-23252802"/>
                <w:placeholder>
                  <w:docPart w:val="A2A6F41D81D14A23959D26A5650B2D8D"/>
                </w:placeholder>
              </w:sdtPr>
              <w:sdtEndPr/>
              <w:sdtContent>
                <w:r w:rsidR="00435376">
                  <w:t>August 2, 2020</w:t>
                </w:r>
              </w:sdtContent>
            </w:sdt>
          </w:p>
        </w:tc>
      </w:tr>
      <w:tr w:rsidR="000D12AC" w:rsidRPr="000D6A1C" w:rsidTr="00271947">
        <w:trPr>
          <w:trHeight w:hRule="exact" w:val="275"/>
        </w:trPr>
        <w:tc>
          <w:tcPr>
            <w:tcW w:w="8505" w:type="dxa"/>
          </w:tcPr>
          <w:p w:rsidR="000D12AC" w:rsidRPr="000D6A1C" w:rsidRDefault="006C1CD2" w:rsidP="00D14620">
            <w:pPr>
              <w:pStyle w:val="MailundTelefonnummer"/>
            </w:pPr>
            <w:sdt>
              <w:sdtPr>
                <w:alias w:val="E-Mail"/>
                <w:tag w:val="mail"/>
                <w:id w:val="1820382100"/>
                <w:placeholder>
                  <w:docPart w:val="A2A6F41D81D14A23959D26A5650B2D8D"/>
                </w:placeholder>
              </w:sdtPr>
              <w:sdtEndPr/>
              <w:sdtContent>
                <w:r w:rsidR="00435376">
                  <w:t>martin.studer@fhgr.ch</w:t>
                </w:r>
              </w:sdtContent>
            </w:sdt>
            <w:r w:rsidR="000D12AC" w:rsidRPr="008233C2">
              <w:t xml:space="preserve">, T </w:t>
            </w:r>
            <w:sdt>
              <w:sdtPr>
                <w:alias w:val="Telefon"/>
                <w:tag w:val="TelDir"/>
                <w:id w:val="2118167023"/>
                <w:placeholder>
                  <w:docPart w:val="A2A6F41D81D14A23959D26A5650B2D8D"/>
                </w:placeholder>
              </w:sdtPr>
              <w:sdtEndPr/>
              <w:sdtContent>
                <w:r w:rsidR="00435376">
                  <w:t>+41 81 286 24 43</w:t>
                </w:r>
              </w:sdtContent>
            </w:sdt>
          </w:p>
        </w:tc>
      </w:tr>
      <w:tr w:rsidR="000D12AC" w:rsidRPr="000D6A1C" w:rsidTr="00180F61">
        <w:trPr>
          <w:trHeight w:hRule="exact" w:val="583"/>
        </w:trPr>
        <w:tc>
          <w:tcPr>
            <w:tcW w:w="8505" w:type="dxa"/>
          </w:tcPr>
          <w:p w:rsidR="000D12AC" w:rsidRPr="000D6A1C" w:rsidRDefault="000D12AC"/>
        </w:tc>
      </w:tr>
      <w:tr w:rsidR="000D12AC" w:rsidRPr="000D6A1C" w:rsidTr="00271947">
        <w:trPr>
          <w:trHeight w:val="275"/>
        </w:trPr>
        <w:sdt>
          <w:sdtPr>
            <w:alias w:val="Betreff"/>
            <w:tag w:val="Betreff"/>
            <w:id w:val="716707481"/>
            <w:placeholder>
              <w:docPart w:val="6645D280AD694F8486E1E5C815F9C14B"/>
            </w:placeholder>
            <w:temporary/>
            <w:showingPlcHdr/>
          </w:sdtPr>
          <w:sdtEndPr/>
          <w:sdtContent>
            <w:tc>
              <w:tcPr>
                <w:tcW w:w="8505" w:type="dxa"/>
              </w:tcPr>
              <w:p w:rsidR="000D12AC" w:rsidRPr="007A7BB0" w:rsidRDefault="00DE1AA6" w:rsidP="00DE1AA6">
                <w:pPr>
                  <w:pStyle w:val="Betreff"/>
                </w:pPr>
                <w:r w:rsidRPr="00611D7A">
                  <w:t>Betreff</w:t>
                </w:r>
              </w:p>
            </w:tc>
          </w:sdtContent>
        </w:sdt>
      </w:tr>
      <w:tr w:rsidR="000D12AC" w:rsidRPr="000D6A1C" w:rsidTr="00515E10">
        <w:trPr>
          <w:trHeight w:hRule="exact" w:val="855"/>
        </w:trPr>
        <w:tc>
          <w:tcPr>
            <w:tcW w:w="8505" w:type="dxa"/>
          </w:tcPr>
          <w:p w:rsidR="000D12AC" w:rsidRPr="000D6A1C" w:rsidRDefault="000D12AC"/>
        </w:tc>
      </w:tr>
    </w:tbl>
    <w:p w:rsidR="00271947" w:rsidRPr="000D6A1C" w:rsidRDefault="00271947" w:rsidP="00BA687D">
      <w:proofErr w:type="spellStart"/>
      <w:r w:rsidRPr="000D6A1C">
        <w:t>Sehr</w:t>
      </w:r>
      <w:proofErr w:type="spellEnd"/>
      <w:r w:rsidRPr="000D6A1C">
        <w:t xml:space="preserve"> </w:t>
      </w:r>
      <w:proofErr w:type="spellStart"/>
      <w:r w:rsidRPr="000D6A1C">
        <w:t>geehrte</w:t>
      </w:r>
      <w:proofErr w:type="spellEnd"/>
    </w:p>
    <w:p w:rsidR="00271947" w:rsidRPr="000D6A1C" w:rsidRDefault="00271947" w:rsidP="00BA687D"/>
    <w:sdt>
      <w:sdtPr>
        <w:alias w:val="Text"/>
        <w:tag w:val="Text"/>
        <w:id w:val="1167218387"/>
        <w:placeholder>
          <w:docPart w:val="74936843BAF341FC998B07B64F3F8189"/>
        </w:placeholder>
      </w:sdtPr>
      <w:sdtEndPr/>
      <w:sdtContent>
        <w:p w:rsidR="00CE1432" w:rsidRDefault="00CE1432" w:rsidP="00CA39AD"/>
        <w:p w:rsidR="00CE1432" w:rsidRDefault="00CE1432" w:rsidP="00F64F34"/>
        <w:p w:rsidR="00CE1432" w:rsidRDefault="00CE1432" w:rsidP="00F64F34"/>
        <w:p w:rsidR="00CE1432" w:rsidRDefault="00CE1432" w:rsidP="00F64F34"/>
        <w:p w:rsidR="00271947" w:rsidRPr="000D6A1C" w:rsidRDefault="006C1CD2" w:rsidP="00F64F34"/>
      </w:sdtContent>
    </w:sdt>
    <w:p w:rsidR="00271947" w:rsidRDefault="00271947" w:rsidP="00BA687D">
      <w:pPr>
        <w:pStyle w:val="Betreff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5"/>
      </w:tblGrid>
      <w:tr w:rsidR="005973BD" w:rsidRPr="000D6A1C" w:rsidTr="005973BD">
        <w:tc>
          <w:tcPr>
            <w:tcW w:w="8505" w:type="dxa"/>
            <w:shd w:val="clear" w:color="auto" w:fill="auto"/>
          </w:tcPr>
          <w:p w:rsidR="00435376" w:rsidRPr="00435376" w:rsidRDefault="00435376" w:rsidP="00BA687D">
            <w:pPr>
              <w:rPr>
                <w:lang w:val="de-CH"/>
              </w:rPr>
            </w:pPr>
            <w:r w:rsidRPr="00435376">
              <w:rPr>
                <w:lang w:val="de-CH"/>
              </w:rPr>
              <w:t xml:space="preserve">[Entweder, sehr formell:] </w:t>
            </w:r>
            <w:proofErr w:type="spellStart"/>
            <w:r w:rsidRPr="00435376">
              <w:rPr>
                <w:lang w:val="de-CH"/>
              </w:rPr>
              <w:t>Sincerely</w:t>
            </w:r>
            <w:proofErr w:type="spellEnd"/>
            <w:r w:rsidRPr="00435376">
              <w:rPr>
                <w:lang w:val="de-CH"/>
              </w:rPr>
              <w:t>,</w:t>
            </w:r>
          </w:p>
          <w:p w:rsidR="00435376" w:rsidRPr="00435376" w:rsidRDefault="00435376" w:rsidP="00BA687D">
            <w:pPr>
              <w:rPr>
                <w:lang w:val="de-CH"/>
              </w:rPr>
            </w:pPr>
            <w:r w:rsidRPr="00435376">
              <w:rPr>
                <w:lang w:val="de-CH"/>
              </w:rPr>
              <w:t xml:space="preserve">[Oder, etwas freundlicher:] </w:t>
            </w:r>
            <w:proofErr w:type="spellStart"/>
            <w:r w:rsidRPr="00435376">
              <w:rPr>
                <w:lang w:val="de-CH"/>
              </w:rPr>
              <w:t>Sincerely</w:t>
            </w:r>
            <w:proofErr w:type="spellEnd"/>
            <w:r w:rsidRPr="00435376">
              <w:rPr>
                <w:lang w:val="de-CH"/>
              </w:rPr>
              <w:t xml:space="preserve"> </w:t>
            </w:r>
            <w:proofErr w:type="spellStart"/>
            <w:r w:rsidRPr="00435376">
              <w:rPr>
                <w:lang w:val="de-CH"/>
              </w:rPr>
              <w:t>yours</w:t>
            </w:r>
            <w:proofErr w:type="spellEnd"/>
            <w:r w:rsidRPr="00435376">
              <w:rPr>
                <w:lang w:val="de-CH"/>
              </w:rPr>
              <w:t>,</w:t>
            </w:r>
          </w:p>
          <w:p w:rsidR="00435376" w:rsidRDefault="00435376" w:rsidP="00BA687D">
            <w:r>
              <w:t xml:space="preserve">[Oder, fast </w:t>
            </w:r>
            <w:proofErr w:type="spellStart"/>
            <w:r>
              <w:t>schon</w:t>
            </w:r>
            <w:proofErr w:type="spellEnd"/>
            <w:r>
              <w:t xml:space="preserve"> </w:t>
            </w:r>
            <w:proofErr w:type="spellStart"/>
            <w:r>
              <w:t>herzlich</w:t>
            </w:r>
            <w:proofErr w:type="spellEnd"/>
            <w:r>
              <w:t>:] Sincerely, with kind regards,</w:t>
            </w:r>
          </w:p>
          <w:p w:rsidR="005973BD" w:rsidRPr="000D6A1C" w:rsidRDefault="00435376" w:rsidP="00BA687D">
            <w:r>
              <w:t xml:space="preserve">[Oder, um </w:t>
            </w:r>
            <w:proofErr w:type="spellStart"/>
            <w:r>
              <w:t>vieles</w:t>
            </w:r>
            <w:proofErr w:type="spellEnd"/>
            <w:r>
              <w:t xml:space="preserve"> </w:t>
            </w:r>
            <w:proofErr w:type="spellStart"/>
            <w:r>
              <w:t>persönlicher</w:t>
            </w:r>
            <w:proofErr w:type="spellEnd"/>
            <w:r>
              <w:t>:] Sincerely, with kindest regards,</w:t>
            </w:r>
          </w:p>
        </w:tc>
      </w:tr>
      <w:tr w:rsidR="005973BD" w:rsidRPr="000D6A1C" w:rsidTr="005973BD">
        <w:tc>
          <w:tcPr>
            <w:tcW w:w="8505" w:type="dxa"/>
            <w:shd w:val="clear" w:color="auto" w:fill="auto"/>
          </w:tcPr>
          <w:p w:rsidR="005973BD" w:rsidRPr="000D6A1C" w:rsidRDefault="005973BD">
            <w:bookmarkStart w:id="1" w:name="abs_tab"/>
            <w:bookmarkEnd w:id="1"/>
          </w:p>
        </w:tc>
      </w:tr>
      <w:tr w:rsidR="005973BD" w:rsidRPr="000D6A1C" w:rsidTr="005973BD">
        <w:tc>
          <w:tcPr>
            <w:tcW w:w="8505" w:type="dxa"/>
            <w:shd w:val="clear" w:color="auto" w:fill="auto"/>
          </w:tcPr>
          <w:p w:rsidR="005973BD" w:rsidRPr="007A7BB0" w:rsidRDefault="003D7D5D" w:rsidP="008233C2">
            <w:pPr>
              <w:pStyle w:val="Betreff"/>
            </w:pPr>
            <w:r>
              <w:t>Fachhochschule Graubünden</w:t>
            </w:r>
          </w:p>
        </w:tc>
      </w:tr>
      <w:tr w:rsidR="005973BD" w:rsidRPr="000D6A1C" w:rsidTr="005973BD">
        <w:tc>
          <w:tcPr>
            <w:tcW w:w="8505" w:type="dxa"/>
            <w:shd w:val="clear" w:color="auto" w:fill="auto"/>
          </w:tcPr>
          <w:p w:rsidR="005973BD" w:rsidRPr="000D6A1C" w:rsidRDefault="005973BD" w:rsidP="005973BD"/>
        </w:tc>
      </w:tr>
    </w:tbl>
    <w:p w:rsidR="000D12AC" w:rsidRPr="000D6A1C" w:rsidRDefault="000D12AC" w:rsidP="00774623"/>
    <w:p w:rsidR="000D12AC" w:rsidRDefault="000D12AC" w:rsidP="00774623"/>
    <w:tbl>
      <w:tblPr>
        <w:tblStyle w:val="Layout"/>
        <w:tblW w:w="0" w:type="auto"/>
        <w:tblLook w:val="04A0" w:firstRow="1" w:lastRow="0" w:firstColumn="1" w:lastColumn="0" w:noHBand="0" w:noVBand="1"/>
      </w:tblPr>
      <w:tblGrid>
        <w:gridCol w:w="4587"/>
        <w:gridCol w:w="4587"/>
      </w:tblGrid>
      <w:tr w:rsidR="0004582B" w:rsidTr="00774623">
        <w:tc>
          <w:tcPr>
            <w:tcW w:w="4587" w:type="dxa"/>
          </w:tcPr>
          <w:p w:rsidR="0004582B" w:rsidRPr="00774623" w:rsidRDefault="0004582B" w:rsidP="00774623">
            <w:sdt>
              <w:sdtPr>
                <w:alias w:val="Name"/>
                <w:tag w:val="name"/>
                <w:id w:val="897944926"/>
                <w:placeholder>
                  <w:docPart w:val="F59FBAE872624A809997E038E9C75ACF"/>
                </w:placeholder>
              </w:sdtPr>
              <w:sdtContent>
                <w:r w:rsidRPr="00774623">
                  <w:t>Martin Studer</w:t>
                </w:r>
              </w:sdtContent>
            </w:sdt>
          </w:p>
        </w:tc>
        <w:tc>
          <w:tcPr>
            <w:tcW w:w="4587" w:type="dxa"/>
          </w:tcPr>
          <w:p w:rsidR="0004582B" w:rsidRPr="00774623" w:rsidRDefault="00774623" w:rsidP="00774623">
            <w:sdt>
              <w:sdtPr>
                <w:alias w:val="Name 2"/>
                <w:tag w:val="name2"/>
                <w:id w:val="-840619031"/>
                <w:placeholder>
                  <w:docPart w:val="AB231C7DE0CF48B7B21D49990409B9B3"/>
                </w:placeholder>
              </w:sdtPr>
              <w:sdtContent>
                <w:r w:rsidRPr="00774623">
                  <w:t>Martin Studer</w:t>
                </w:r>
              </w:sdtContent>
            </w:sdt>
          </w:p>
        </w:tc>
      </w:tr>
      <w:tr w:rsidR="0004582B" w:rsidTr="00774623">
        <w:tc>
          <w:tcPr>
            <w:tcW w:w="4587" w:type="dxa"/>
          </w:tcPr>
          <w:p w:rsidR="0004582B" w:rsidRPr="00774623" w:rsidRDefault="00774623" w:rsidP="00774623">
            <w:sdt>
              <w:sdtPr>
                <w:alias w:val="Funktion"/>
                <w:tag w:val="function"/>
                <w:id w:val="-1370764567"/>
                <w:placeholder>
                  <w:docPart w:val="3B12857470D249D8AE608A5D4E95A41D"/>
                </w:placeholder>
              </w:sdtPr>
              <w:sdtContent>
                <w:proofErr w:type="spellStart"/>
                <w:r w:rsidRPr="00774623">
                  <w:t>Prorektor</w:t>
                </w:r>
                <w:proofErr w:type="spellEnd"/>
              </w:sdtContent>
            </w:sdt>
          </w:p>
        </w:tc>
        <w:tc>
          <w:tcPr>
            <w:tcW w:w="4587" w:type="dxa"/>
          </w:tcPr>
          <w:p w:rsidR="0004582B" w:rsidRPr="00774623" w:rsidRDefault="00774623" w:rsidP="00774623">
            <w:sdt>
              <w:sdtPr>
                <w:alias w:val="Funktion 2"/>
                <w:tag w:val="function2"/>
                <w:id w:val="139389492"/>
                <w:placeholder>
                  <w:docPart w:val="996561567DD24BFA84EF76D3694D78DF"/>
                </w:placeholder>
              </w:sdtPr>
              <w:sdtContent>
                <w:proofErr w:type="spellStart"/>
                <w:r w:rsidRPr="00774623">
                  <w:t>Prorektor</w:t>
                </w:r>
                <w:proofErr w:type="spellEnd"/>
              </w:sdtContent>
            </w:sdt>
          </w:p>
        </w:tc>
      </w:tr>
    </w:tbl>
    <w:p w:rsidR="0041520E" w:rsidRPr="000D6A1C" w:rsidRDefault="0041520E" w:rsidP="00774623"/>
    <w:sectPr w:rsidR="0041520E" w:rsidRPr="000D6A1C" w:rsidSect="00A61D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134" w:bottom="1134" w:left="1021" w:header="907" w:footer="851" w:gutter="567"/>
      <w:pgNumType w:chapStyle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CD2" w:rsidRDefault="006C1CD2">
      <w:r>
        <w:separator/>
      </w:r>
    </w:p>
  </w:endnote>
  <w:endnote w:type="continuationSeparator" w:id="0">
    <w:p w:rsidR="006C1CD2" w:rsidRDefault="006C1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N-Regular">
    <w:charset w:val="00"/>
    <w:family w:val="swiss"/>
    <w:pitch w:val="variable"/>
    <w:sig w:usb0="80000027" w:usb1="00000000" w:usb2="00000000" w:usb3="00000000" w:csb0="00000001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Black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D76" w:rsidRDefault="00A61D7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432" w:rsidRDefault="00CE1432">
    <w:pPr>
      <w:pStyle w:val="Fuzeile"/>
      <w:jc w:val="right"/>
    </w:pPr>
  </w:p>
  <w:p w:rsidR="00586A89" w:rsidRDefault="00586A89">
    <w:pPr>
      <w:pStyle w:val="Fuzeile"/>
      <w:jc w:val="right"/>
    </w:pPr>
  </w:p>
  <w:p w:rsidR="00CE1432" w:rsidRPr="00CE1432" w:rsidRDefault="00CE1432" w:rsidP="007017B0">
    <w:pPr>
      <w:pStyle w:val="Fuzeile"/>
      <w:tabs>
        <w:tab w:val="clear" w:pos="2347"/>
        <w:tab w:val="clear" w:pos="2659"/>
        <w:tab w:val="clear" w:pos="4695"/>
        <w:tab w:val="clear" w:pos="7042"/>
        <w:tab w:val="right" w:pos="9141"/>
      </w:tabs>
      <w:rPr>
        <w:color w:val="000000" w:themeColor="text1"/>
        <w:sz w:val="16"/>
        <w:lang w:val="it-CH"/>
      </w:rPr>
    </w:pPr>
    <w:r w:rsidRPr="008D49EE">
      <w:rPr>
        <w:rStyle w:val="Platzhaltertext"/>
        <w:color w:val="000000" w:themeColor="text1"/>
        <w:sz w:val="16"/>
        <w:lang w:val="it-CH"/>
      </w:rPr>
      <w:t>Fachhochschule Graubünden</w:t>
    </w:r>
    <w:r>
      <w:rPr>
        <w:rStyle w:val="Platzhaltertext"/>
        <w:color w:val="000000" w:themeColor="text1"/>
        <w:sz w:val="16"/>
        <w:lang w:val="it-CH"/>
      </w:rPr>
      <w:br/>
    </w:r>
    <w:r w:rsidR="00BF2D69" w:rsidRPr="00BF2D69">
      <w:rPr>
        <w:rStyle w:val="Platzhaltertext"/>
        <w:color w:val="000000" w:themeColor="text1"/>
        <w:sz w:val="16"/>
        <w:lang w:val="it-CH"/>
      </w:rPr>
      <w:t xml:space="preserve">Scola </w:t>
    </w:r>
    <w:proofErr w:type="spellStart"/>
    <w:r w:rsidR="00BF2D69" w:rsidRPr="00BF2D69">
      <w:rPr>
        <w:rStyle w:val="Platzhaltertext"/>
        <w:color w:val="000000" w:themeColor="text1"/>
        <w:sz w:val="16"/>
        <w:lang w:val="it-CH"/>
      </w:rPr>
      <w:t>auta</w:t>
    </w:r>
    <w:proofErr w:type="spellEnd"/>
    <w:r w:rsidR="00BF2D69" w:rsidRPr="00BF2D69">
      <w:rPr>
        <w:rStyle w:val="Platzhaltertext"/>
        <w:color w:val="000000" w:themeColor="text1"/>
        <w:sz w:val="16"/>
        <w:lang w:val="it-CH"/>
      </w:rPr>
      <w:t xml:space="preserve"> </w:t>
    </w:r>
    <w:proofErr w:type="spellStart"/>
    <w:r w:rsidR="00BF2D69" w:rsidRPr="00BF2D69">
      <w:rPr>
        <w:rStyle w:val="Platzhaltertext"/>
        <w:color w:val="000000" w:themeColor="text1"/>
        <w:sz w:val="16"/>
        <w:lang w:val="it-CH"/>
      </w:rPr>
      <w:t>spezialisada</w:t>
    </w:r>
    <w:proofErr w:type="spellEnd"/>
    <w:r w:rsidR="00BF2D69" w:rsidRPr="00BF2D69">
      <w:rPr>
        <w:rStyle w:val="Platzhaltertext"/>
        <w:color w:val="000000" w:themeColor="text1"/>
        <w:sz w:val="16"/>
        <w:lang w:val="it-CH"/>
      </w:rPr>
      <w:t xml:space="preserve"> dal </w:t>
    </w:r>
    <w:proofErr w:type="spellStart"/>
    <w:r w:rsidR="00BF2D69" w:rsidRPr="00BF2D69">
      <w:rPr>
        <w:rStyle w:val="Platzhaltertext"/>
        <w:color w:val="000000" w:themeColor="text1"/>
        <w:sz w:val="16"/>
        <w:lang w:val="it-CH"/>
      </w:rPr>
      <w:t>Grischun</w:t>
    </w:r>
    <w:proofErr w:type="spellEnd"/>
    <w:r>
      <w:rPr>
        <w:rStyle w:val="Platzhaltertext"/>
        <w:color w:val="000000" w:themeColor="text1"/>
        <w:sz w:val="16"/>
        <w:lang w:val="it-CH"/>
      </w:rPr>
      <w:br/>
    </w:r>
    <w:r w:rsidR="00BF2D69" w:rsidRPr="00BF2D69">
      <w:rPr>
        <w:rStyle w:val="Platzhaltertext"/>
        <w:color w:val="000000" w:themeColor="text1"/>
        <w:sz w:val="16"/>
        <w:lang w:val="it-CH"/>
      </w:rPr>
      <w:t>Scuola universitaria professionale dei Grigioni</w:t>
    </w:r>
    <w:r>
      <w:rPr>
        <w:rStyle w:val="Platzhaltertext"/>
        <w:color w:val="000000" w:themeColor="text1"/>
        <w:sz w:val="16"/>
        <w:lang w:val="it-CH"/>
      </w:rPr>
      <w:br/>
    </w:r>
    <w:proofErr w:type="spellStart"/>
    <w:r>
      <w:rPr>
        <w:rStyle w:val="Platzhaltertext"/>
        <w:color w:val="000000" w:themeColor="text1"/>
        <w:sz w:val="16"/>
        <w:lang w:val="it-CH"/>
      </w:rPr>
      <w:t>University</w:t>
    </w:r>
    <w:proofErr w:type="spellEnd"/>
    <w:r>
      <w:rPr>
        <w:rStyle w:val="Platzhaltertext"/>
        <w:color w:val="000000" w:themeColor="text1"/>
        <w:sz w:val="16"/>
        <w:lang w:val="it-CH"/>
      </w:rPr>
      <w:t xml:space="preserve"> of </w:t>
    </w:r>
    <w:proofErr w:type="spellStart"/>
    <w:r>
      <w:rPr>
        <w:rStyle w:val="Platzhaltertext"/>
        <w:color w:val="000000" w:themeColor="text1"/>
        <w:sz w:val="16"/>
        <w:lang w:val="it-CH"/>
      </w:rPr>
      <w:t>Applied</w:t>
    </w:r>
    <w:proofErr w:type="spellEnd"/>
    <w:r>
      <w:rPr>
        <w:rStyle w:val="Platzhaltertext"/>
        <w:color w:val="000000" w:themeColor="text1"/>
        <w:sz w:val="16"/>
        <w:lang w:val="it-CH"/>
      </w:rPr>
      <w:t xml:space="preserve"> </w:t>
    </w:r>
    <w:proofErr w:type="spellStart"/>
    <w:r>
      <w:rPr>
        <w:rStyle w:val="Platzhaltertext"/>
        <w:color w:val="000000" w:themeColor="text1"/>
        <w:sz w:val="16"/>
        <w:lang w:val="it-CH"/>
      </w:rPr>
      <w:t>Sciences</w:t>
    </w:r>
    <w:proofErr w:type="spellEnd"/>
    <w:r>
      <w:rPr>
        <w:rStyle w:val="Platzhaltertext"/>
        <w:color w:val="000000" w:themeColor="text1"/>
        <w:sz w:val="16"/>
        <w:lang w:val="it-CH"/>
      </w:rPr>
      <w:t xml:space="preserve"> of the </w:t>
    </w:r>
    <w:proofErr w:type="spellStart"/>
    <w:r>
      <w:rPr>
        <w:rStyle w:val="Platzhaltertext"/>
        <w:color w:val="000000" w:themeColor="text1"/>
        <w:sz w:val="16"/>
        <w:lang w:val="it-CH"/>
      </w:rPr>
      <w:t>Grisons</w:t>
    </w:r>
    <w:proofErr w:type="spellEnd"/>
    <w:r>
      <w:rPr>
        <w:rStyle w:val="Platzhaltertext"/>
        <w:color w:val="000000" w:themeColor="text1"/>
        <w:sz w:val="16"/>
        <w:lang w:val="it-CH"/>
      </w:rPr>
      <w:tab/>
    </w:r>
    <w:r w:rsidRPr="00CE1432">
      <w:rPr>
        <w:bCs/>
        <w:sz w:val="16"/>
        <w:szCs w:val="16"/>
      </w:rPr>
      <w:fldChar w:fldCharType="begin"/>
    </w:r>
    <w:r w:rsidRPr="00CE1432">
      <w:rPr>
        <w:bCs/>
        <w:sz w:val="16"/>
        <w:szCs w:val="16"/>
        <w:lang w:val="it-CH"/>
      </w:rPr>
      <w:instrText>PAGE</w:instrText>
    </w:r>
    <w:r w:rsidRPr="00CE1432">
      <w:rPr>
        <w:bCs/>
        <w:sz w:val="16"/>
        <w:szCs w:val="16"/>
      </w:rPr>
      <w:fldChar w:fldCharType="separate"/>
    </w:r>
    <w:r w:rsidR="00774623">
      <w:rPr>
        <w:bCs/>
        <w:noProof/>
        <w:sz w:val="16"/>
        <w:szCs w:val="16"/>
        <w:lang w:val="it-CH"/>
      </w:rPr>
      <w:t>2</w:t>
    </w:r>
    <w:r w:rsidRPr="00CE1432">
      <w:rPr>
        <w:bCs/>
        <w:sz w:val="16"/>
        <w:szCs w:val="16"/>
      </w:rPr>
      <w:fldChar w:fldCharType="end"/>
    </w:r>
    <w:r w:rsidRPr="00CE1432">
      <w:rPr>
        <w:sz w:val="16"/>
        <w:szCs w:val="16"/>
        <w:lang w:val="it-CH"/>
      </w:rPr>
      <w:t>/</w:t>
    </w:r>
    <w:r w:rsidRPr="00CE1432">
      <w:rPr>
        <w:bCs/>
        <w:sz w:val="16"/>
        <w:szCs w:val="16"/>
      </w:rPr>
      <w:fldChar w:fldCharType="begin"/>
    </w:r>
    <w:r w:rsidRPr="00CE1432">
      <w:rPr>
        <w:bCs/>
        <w:sz w:val="16"/>
        <w:szCs w:val="16"/>
        <w:lang w:val="it-CH"/>
      </w:rPr>
      <w:instrText>NUMPAGES</w:instrText>
    </w:r>
    <w:r w:rsidRPr="00CE1432">
      <w:rPr>
        <w:bCs/>
        <w:sz w:val="16"/>
        <w:szCs w:val="16"/>
      </w:rPr>
      <w:fldChar w:fldCharType="separate"/>
    </w:r>
    <w:r w:rsidR="00774623">
      <w:rPr>
        <w:bCs/>
        <w:noProof/>
        <w:sz w:val="16"/>
        <w:szCs w:val="16"/>
        <w:lang w:val="it-CH"/>
      </w:rPr>
      <w:t>2</w:t>
    </w:r>
    <w:r w:rsidRPr="00CE1432">
      <w:rPr>
        <w:bCs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23D" w:rsidRDefault="0088523D" w:rsidP="0088523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  <w:lang w:val="it-CH"/>
      </w:rPr>
    </w:pPr>
  </w:p>
  <w:p w:rsidR="0088523D" w:rsidRDefault="0088523D" w:rsidP="0088523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  <w:lang w:val="it-CH"/>
      </w:rPr>
    </w:pPr>
  </w:p>
  <w:p w:rsidR="00787271" w:rsidRPr="0088523D" w:rsidRDefault="0088523D" w:rsidP="0088523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color w:val="000000" w:themeColor="text1"/>
        <w:sz w:val="16"/>
        <w:lang w:val="it-IT"/>
      </w:rPr>
    </w:pPr>
    <w:r>
      <w:rPr>
        <w:noProof/>
        <w:color w:val="000000" w:themeColor="text1"/>
        <w:sz w:val="16"/>
        <w:lang w:val="de-CH" w:eastAsia="de-CH"/>
      </w:rPr>
      <w:drawing>
        <wp:anchor distT="0" distB="0" distL="114300" distR="114300" simplePos="0" relativeHeight="251660288" behindDoc="0" locked="0" layoutInCell="1" allowOverlap="1" wp14:anchorId="56DDDD11" wp14:editId="1876A700">
          <wp:simplePos x="0" y="0"/>
          <wp:positionH relativeFrom="column">
            <wp:posOffset>3608683</wp:posOffset>
          </wp:positionH>
          <wp:positionV relativeFrom="paragraph">
            <wp:posOffset>268980</wp:posOffset>
          </wp:positionV>
          <wp:extent cx="2167168" cy="328499"/>
          <wp:effectExtent l="0" t="0" r="5080" b="0"/>
          <wp:wrapNone/>
          <wp:docPr id="5" name="Graubünden.Bildung und Forsch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TW_GRB_black_BildungForschung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291" r="4965"/>
                  <a:stretch/>
                </pic:blipFill>
                <pic:spPr bwMode="auto">
                  <a:xfrm>
                    <a:off x="0" y="0"/>
                    <a:ext cx="2283351" cy="3461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D49EE">
      <w:rPr>
        <w:rStyle w:val="Platzhaltertext"/>
        <w:color w:val="000000" w:themeColor="text1"/>
        <w:sz w:val="16"/>
        <w:lang w:val="it-CH"/>
      </w:rPr>
      <w:t>Fachhochschule Graubünden</w:t>
    </w:r>
    <w:r>
      <w:rPr>
        <w:rStyle w:val="Platzhaltertext"/>
        <w:color w:val="000000" w:themeColor="text1"/>
        <w:sz w:val="16"/>
        <w:lang w:val="it-CH"/>
      </w:rPr>
      <w:br/>
    </w:r>
    <w:r w:rsidR="00F621CB" w:rsidRPr="00F621CB">
      <w:rPr>
        <w:rStyle w:val="Platzhaltertext"/>
        <w:color w:val="000000" w:themeColor="text1"/>
        <w:sz w:val="16"/>
        <w:lang w:val="it-CH"/>
      </w:rPr>
      <w:t xml:space="preserve">Scola </w:t>
    </w:r>
    <w:proofErr w:type="spellStart"/>
    <w:r w:rsidR="00F621CB" w:rsidRPr="00F621CB">
      <w:rPr>
        <w:rStyle w:val="Platzhaltertext"/>
        <w:color w:val="000000" w:themeColor="text1"/>
        <w:sz w:val="16"/>
        <w:lang w:val="it-CH"/>
      </w:rPr>
      <w:t>auta</w:t>
    </w:r>
    <w:proofErr w:type="spellEnd"/>
    <w:r w:rsidR="00F621CB" w:rsidRPr="00F621CB">
      <w:rPr>
        <w:rStyle w:val="Platzhaltertext"/>
        <w:color w:val="000000" w:themeColor="text1"/>
        <w:sz w:val="16"/>
        <w:lang w:val="it-CH"/>
      </w:rPr>
      <w:t xml:space="preserve"> </w:t>
    </w:r>
    <w:proofErr w:type="spellStart"/>
    <w:r w:rsidR="00F621CB" w:rsidRPr="00F621CB">
      <w:rPr>
        <w:rStyle w:val="Platzhaltertext"/>
        <w:color w:val="000000" w:themeColor="text1"/>
        <w:sz w:val="16"/>
        <w:lang w:val="it-CH"/>
      </w:rPr>
      <w:t>spezialisada</w:t>
    </w:r>
    <w:proofErr w:type="spellEnd"/>
    <w:r w:rsidR="00F621CB" w:rsidRPr="00F621CB">
      <w:rPr>
        <w:rStyle w:val="Platzhaltertext"/>
        <w:color w:val="000000" w:themeColor="text1"/>
        <w:sz w:val="16"/>
        <w:lang w:val="it-CH"/>
      </w:rPr>
      <w:t xml:space="preserve"> dal </w:t>
    </w:r>
    <w:proofErr w:type="spellStart"/>
    <w:r w:rsidR="00F621CB" w:rsidRPr="00F621CB">
      <w:rPr>
        <w:rStyle w:val="Platzhaltertext"/>
        <w:color w:val="000000" w:themeColor="text1"/>
        <w:sz w:val="16"/>
        <w:lang w:val="it-CH"/>
      </w:rPr>
      <w:t>Grischun</w:t>
    </w:r>
    <w:proofErr w:type="spellEnd"/>
    <w:r>
      <w:rPr>
        <w:rStyle w:val="Platzhaltertext"/>
        <w:color w:val="000000" w:themeColor="text1"/>
        <w:sz w:val="16"/>
        <w:lang w:val="it-CH"/>
      </w:rPr>
      <w:br/>
    </w:r>
    <w:r w:rsidR="00F621CB" w:rsidRPr="00F621CB">
      <w:rPr>
        <w:rStyle w:val="Platzhaltertext"/>
        <w:color w:val="000000" w:themeColor="text1"/>
        <w:sz w:val="16"/>
        <w:lang w:val="it-CH"/>
      </w:rPr>
      <w:t>Scuola universitaria professionale dei Grigioni</w:t>
    </w:r>
    <w:r>
      <w:rPr>
        <w:rStyle w:val="Platzhaltertext"/>
        <w:color w:val="000000" w:themeColor="text1"/>
        <w:sz w:val="16"/>
        <w:lang w:val="it-CH"/>
      </w:rPr>
      <w:br/>
    </w:r>
    <w:proofErr w:type="spellStart"/>
    <w:r>
      <w:rPr>
        <w:rStyle w:val="Platzhaltertext"/>
        <w:color w:val="000000" w:themeColor="text1"/>
        <w:sz w:val="16"/>
        <w:lang w:val="it-CH"/>
      </w:rPr>
      <w:t>University</w:t>
    </w:r>
    <w:proofErr w:type="spellEnd"/>
    <w:r>
      <w:rPr>
        <w:rStyle w:val="Platzhaltertext"/>
        <w:color w:val="000000" w:themeColor="text1"/>
        <w:sz w:val="16"/>
        <w:lang w:val="it-CH"/>
      </w:rPr>
      <w:t xml:space="preserve"> of </w:t>
    </w:r>
    <w:proofErr w:type="spellStart"/>
    <w:r>
      <w:rPr>
        <w:rStyle w:val="Platzhaltertext"/>
        <w:color w:val="000000" w:themeColor="text1"/>
        <w:sz w:val="16"/>
        <w:lang w:val="it-CH"/>
      </w:rPr>
      <w:t>Applied</w:t>
    </w:r>
    <w:proofErr w:type="spellEnd"/>
    <w:r>
      <w:rPr>
        <w:rStyle w:val="Platzhaltertext"/>
        <w:color w:val="000000" w:themeColor="text1"/>
        <w:sz w:val="16"/>
        <w:lang w:val="it-CH"/>
      </w:rPr>
      <w:t xml:space="preserve"> </w:t>
    </w:r>
    <w:proofErr w:type="spellStart"/>
    <w:r>
      <w:rPr>
        <w:rStyle w:val="Platzhaltertext"/>
        <w:color w:val="000000" w:themeColor="text1"/>
        <w:sz w:val="16"/>
        <w:lang w:val="it-CH"/>
      </w:rPr>
      <w:t>Sciences</w:t>
    </w:r>
    <w:proofErr w:type="spellEnd"/>
    <w:r>
      <w:rPr>
        <w:rStyle w:val="Platzhaltertext"/>
        <w:color w:val="000000" w:themeColor="text1"/>
        <w:sz w:val="16"/>
        <w:lang w:val="it-CH"/>
      </w:rPr>
      <w:t xml:space="preserve"> of the </w:t>
    </w:r>
    <w:proofErr w:type="spellStart"/>
    <w:r>
      <w:rPr>
        <w:rStyle w:val="Platzhaltertext"/>
        <w:color w:val="000000" w:themeColor="text1"/>
        <w:sz w:val="16"/>
        <w:lang w:val="it-CH"/>
      </w:rPr>
      <w:t>Grisons</w:t>
    </w:r>
    <w:proofErr w:type="spellEnd"/>
    <w:r>
      <w:rPr>
        <w:rStyle w:val="Platzhaltertext"/>
        <w:color w:val="000000" w:themeColor="text1"/>
        <w:sz w:val="16"/>
        <w:lang w:val="it-CH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CD2" w:rsidRDefault="006C1CD2">
      <w:r>
        <w:separator/>
      </w:r>
    </w:p>
  </w:footnote>
  <w:footnote w:type="continuationSeparator" w:id="0">
    <w:p w:rsidR="006C1CD2" w:rsidRDefault="006C1C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D76" w:rsidRDefault="00A61D7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D76" w:rsidRDefault="00A61D7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Ind w:w="-80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4"/>
      <w:gridCol w:w="7230"/>
      <w:gridCol w:w="1949"/>
    </w:tblGrid>
    <w:tr w:rsidR="00E346F6" w:rsidTr="00F254EC">
      <w:trPr>
        <w:trHeight w:val="737"/>
      </w:trPr>
      <w:tc>
        <w:tcPr>
          <w:tcW w:w="794" w:type="dxa"/>
          <w:gridSpan w:val="2"/>
        </w:tcPr>
        <w:p w:rsidR="00E346F6" w:rsidRDefault="00E346F6" w:rsidP="005D21DC">
          <w:pPr>
            <w:pStyle w:val="Kopfzeile"/>
          </w:pPr>
        </w:p>
        <w:p w:rsidR="00E346F6" w:rsidRDefault="00E346F6" w:rsidP="005D21DC">
          <w:pPr>
            <w:pStyle w:val="Kopfzeile"/>
          </w:pPr>
        </w:p>
        <w:p w:rsidR="00E346F6" w:rsidRDefault="00E346F6" w:rsidP="005D21DC">
          <w:pPr>
            <w:pStyle w:val="Kopfzeile"/>
          </w:pPr>
          <w:r>
            <w:rPr>
              <w:noProof/>
              <w:lang w:eastAsia="de-CH"/>
            </w:rPr>
            <w:drawing>
              <wp:anchor distT="0" distB="0" distL="114300" distR="114300" simplePos="0" relativeHeight="251663360" behindDoc="0" locked="0" layoutInCell="1" allowOverlap="1" wp14:anchorId="0A28A454" wp14:editId="5434CEA1">
                <wp:simplePos x="0" y="0"/>
                <wp:positionH relativeFrom="column">
                  <wp:posOffset>1270</wp:posOffset>
                </wp:positionH>
                <wp:positionV relativeFrom="paragraph">
                  <wp:posOffset>-337185</wp:posOffset>
                </wp:positionV>
                <wp:extent cx="2553970" cy="441960"/>
                <wp:effectExtent l="0" t="0" r="0" b="0"/>
                <wp:wrapNone/>
                <wp:docPr id="2" name="Logo FHG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8570"/>
                        <a:stretch/>
                      </pic:blipFill>
                      <pic:spPr bwMode="auto">
                        <a:xfrm>
                          <a:off x="0" y="0"/>
                          <a:ext cx="2553970" cy="441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949" w:type="dxa"/>
          <w:vMerge w:val="restart"/>
        </w:tcPr>
        <w:p w:rsidR="00E346F6" w:rsidRPr="003D7D5D" w:rsidRDefault="006C1CD2" w:rsidP="005D21DC">
          <w:pPr>
            <w:pStyle w:val="Kopfzeile"/>
          </w:pPr>
          <w:sdt>
            <w:sdtPr>
              <w:alias w:val="Strasse"/>
              <w:tag w:val="street"/>
              <w:id w:val="1614563429"/>
              <w:text/>
            </w:sdtPr>
            <w:sdtEndPr/>
            <w:sdtContent>
              <w:proofErr w:type="spellStart"/>
              <w:r w:rsidR="00E346F6" w:rsidRPr="005D21DC">
                <w:t>Comercialstrasse</w:t>
              </w:r>
              <w:proofErr w:type="spellEnd"/>
              <w:r w:rsidR="00E346F6" w:rsidRPr="005D21DC">
                <w:t xml:space="preserve"> 22</w:t>
              </w:r>
            </w:sdtContent>
          </w:sdt>
          <w:r w:rsidR="00E346F6" w:rsidRPr="003D7D5D">
            <w:br/>
          </w:r>
          <w:sdt>
            <w:sdtPr>
              <w:alias w:val="Postleitzahl"/>
              <w:tag w:val="zipCode"/>
              <w:id w:val="-1872841682"/>
              <w:text/>
            </w:sdtPr>
            <w:sdtEndPr/>
            <w:sdtContent>
              <w:r w:rsidR="00E346F6" w:rsidRPr="003D7D5D">
                <w:t>7000</w:t>
              </w:r>
            </w:sdtContent>
          </w:sdt>
          <w:r w:rsidR="00E346F6" w:rsidRPr="003D7D5D">
            <w:t xml:space="preserve"> Chur</w:t>
          </w:r>
        </w:p>
        <w:sdt>
          <w:sdtPr>
            <w:alias w:val="Land"/>
            <w:tag w:val="country"/>
            <w:id w:val="-1134091840"/>
            <w:text/>
          </w:sdtPr>
          <w:sdtEndPr/>
          <w:sdtContent>
            <w:p w:rsidR="00E346F6" w:rsidRPr="003D7D5D" w:rsidRDefault="00E346F6" w:rsidP="005D21DC">
              <w:pPr>
                <w:pStyle w:val="Kopfzeile"/>
              </w:pPr>
              <w:r w:rsidRPr="003D7D5D">
                <w:t>Schweiz</w:t>
              </w:r>
            </w:p>
          </w:sdtContent>
        </w:sdt>
        <w:p w:rsidR="00E346F6" w:rsidRDefault="00E346F6" w:rsidP="005D21DC">
          <w:pPr>
            <w:pStyle w:val="Kopfzeile"/>
          </w:pPr>
          <w:r w:rsidRPr="003D7D5D">
            <w:t>T +41 81 286 24 24</w:t>
          </w:r>
          <w:r w:rsidRPr="003D7D5D">
            <w:br/>
            <w:t>info@fhgr.ch</w:t>
          </w:r>
        </w:p>
        <w:p w:rsidR="00D23B6B" w:rsidRDefault="00D23B6B" w:rsidP="005D21DC">
          <w:pPr>
            <w:pStyle w:val="Kopfzeile"/>
          </w:pPr>
        </w:p>
        <w:p w:rsidR="00E346F6" w:rsidRDefault="00E346F6" w:rsidP="005D21DC">
          <w:pPr>
            <w:pStyle w:val="Kopfzeile"/>
          </w:pPr>
          <w:r w:rsidRPr="003D7D5D">
            <w:t>fhgr.ch</w:t>
          </w:r>
        </w:p>
      </w:tc>
    </w:tr>
    <w:tr w:rsidR="00E346F6" w:rsidRPr="001B5582" w:rsidTr="00F254EC">
      <w:tc>
        <w:tcPr>
          <w:tcW w:w="794" w:type="dxa"/>
        </w:tcPr>
        <w:p w:rsidR="00E346F6" w:rsidRDefault="00E346F6" w:rsidP="005D21DC">
          <w:pPr>
            <w:pStyle w:val="Kopfzeile"/>
          </w:pPr>
        </w:p>
      </w:tc>
      <w:tc>
        <w:tcPr>
          <w:tcW w:w="7230" w:type="dxa"/>
        </w:tcPr>
        <w:p w:rsidR="00E346F6" w:rsidRPr="00D75059" w:rsidRDefault="006C1CD2" w:rsidP="00A61DB8">
          <w:pPr>
            <w:pStyle w:val="Subbrand"/>
          </w:pPr>
          <w:sdt>
            <w:sdtPr>
              <w:alias w:val="Subbrand"/>
              <w:tag w:val="subbrand"/>
              <w:id w:val="-441304986"/>
              <w:placeholder>
                <w:docPart w:val="DefaultPlaceholder_-1854013440"/>
              </w:placeholder>
            </w:sdtPr>
            <w:sdtEndPr/>
            <w:sdtContent>
              <w:proofErr w:type="spellStart"/>
              <w:r w:rsidR="00A61DB8">
                <w:t>Subbrand</w:t>
              </w:r>
              <w:proofErr w:type="spellEnd"/>
            </w:sdtContent>
          </w:sdt>
        </w:p>
      </w:tc>
      <w:tc>
        <w:tcPr>
          <w:tcW w:w="1949" w:type="dxa"/>
          <w:vMerge/>
        </w:tcPr>
        <w:p w:rsidR="00E346F6" w:rsidRPr="00D75059" w:rsidRDefault="00E346F6" w:rsidP="00CB1303">
          <w:pPr>
            <w:pStyle w:val="Subbrand"/>
          </w:pPr>
        </w:p>
      </w:tc>
    </w:tr>
    <w:tr w:rsidR="00D14620" w:rsidRPr="001B5582" w:rsidTr="00F254EC">
      <w:tc>
        <w:tcPr>
          <w:tcW w:w="794" w:type="dxa"/>
        </w:tcPr>
        <w:p w:rsidR="00D14620" w:rsidRDefault="00D14620" w:rsidP="005D21DC">
          <w:pPr>
            <w:pStyle w:val="Kopfzeile"/>
          </w:pPr>
        </w:p>
      </w:tc>
      <w:tc>
        <w:tcPr>
          <w:tcW w:w="7230" w:type="dxa"/>
        </w:tcPr>
        <w:p w:rsidR="00D14620" w:rsidRPr="00D75059" w:rsidRDefault="00D14620" w:rsidP="00D75059">
          <w:pPr>
            <w:pStyle w:val="Subbrand"/>
          </w:pPr>
        </w:p>
      </w:tc>
      <w:tc>
        <w:tcPr>
          <w:tcW w:w="1949" w:type="dxa"/>
        </w:tcPr>
        <w:p w:rsidR="00D14620" w:rsidRDefault="00D14620" w:rsidP="00CB1303">
          <w:pPr>
            <w:pStyle w:val="Subbrand"/>
          </w:pPr>
        </w:p>
        <w:p w:rsidR="00D14620" w:rsidRPr="00D75059" w:rsidRDefault="00D14620" w:rsidP="00CB1303">
          <w:pPr>
            <w:pStyle w:val="Subbrand"/>
          </w:pPr>
        </w:p>
      </w:tc>
    </w:tr>
  </w:tbl>
  <w:p w:rsidR="00BB095F" w:rsidRPr="003D7D5D" w:rsidRDefault="00BB095F" w:rsidP="005D21D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70AC5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A2DD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9"/>
    <w:multiLevelType w:val="singleLevel"/>
    <w:tmpl w:val="1A301C84"/>
    <w:lvl w:ilvl="0">
      <w:start w:val="1"/>
      <w:numFmt w:val="bullet"/>
      <w:pStyle w:val="Aufzhlungszeichen"/>
      <w:lvlText w:val="–"/>
      <w:lvlJc w:val="left"/>
      <w:pPr>
        <w:tabs>
          <w:tab w:val="num" w:pos="360"/>
        </w:tabs>
        <w:ind w:left="170" w:hanging="170"/>
      </w:pPr>
      <w:rPr>
        <w:rFonts w:hint="default"/>
        <w:color w:val="auto"/>
      </w:rPr>
    </w:lvl>
  </w:abstractNum>
  <w:abstractNum w:abstractNumId="3" w15:restartNumberingAfterBreak="0">
    <w:nsid w:val="19FA4F5C"/>
    <w:multiLevelType w:val="hybridMultilevel"/>
    <w:tmpl w:val="09C079C2"/>
    <w:lvl w:ilvl="0" w:tplc="86A88412">
      <w:start w:val="1"/>
      <w:numFmt w:val="bullet"/>
      <w:lvlText w:val=""/>
      <w:lvlJc w:val="left"/>
      <w:pPr>
        <w:tabs>
          <w:tab w:val="num" w:pos="1494"/>
        </w:tabs>
        <w:ind w:left="1418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C70FD"/>
    <w:multiLevelType w:val="multilevel"/>
    <w:tmpl w:val="080E813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5" w15:restartNumberingAfterBreak="0">
    <w:nsid w:val="46533342"/>
    <w:multiLevelType w:val="hybridMultilevel"/>
    <w:tmpl w:val="000C2A84"/>
    <w:lvl w:ilvl="0" w:tplc="82F6B4DA">
      <w:start w:val="1"/>
      <w:numFmt w:val="bullet"/>
      <w:lvlText w:val="–"/>
      <w:lvlJc w:val="left"/>
      <w:pPr>
        <w:tabs>
          <w:tab w:val="num" w:pos="1778"/>
        </w:tabs>
        <w:ind w:left="1701" w:hanging="283"/>
      </w:pPr>
      <w:rPr>
        <w:rFonts w:ascii="DIN-Regular" w:hAnsi="DIN-Regular" w:hint="default"/>
        <w:color w:val="000080"/>
        <w:position w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25DFA"/>
    <w:multiLevelType w:val="hybridMultilevel"/>
    <w:tmpl w:val="D3527D86"/>
    <w:lvl w:ilvl="0" w:tplc="F78405B2">
      <w:start w:val="1"/>
      <w:numFmt w:val="bullet"/>
      <w:lvlText w:val=""/>
      <w:lvlJc w:val="left"/>
      <w:pPr>
        <w:tabs>
          <w:tab w:val="num" w:pos="1494"/>
        </w:tabs>
        <w:ind w:left="1418" w:hanging="284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77667"/>
    <w:multiLevelType w:val="hybridMultilevel"/>
    <w:tmpl w:val="990A7F22"/>
    <w:lvl w:ilvl="0" w:tplc="73CE331E">
      <w:start w:val="1"/>
      <w:numFmt w:val="bullet"/>
      <w:lvlText w:val=""/>
      <w:lvlJc w:val="left"/>
      <w:pPr>
        <w:tabs>
          <w:tab w:val="num" w:pos="1494"/>
        </w:tabs>
        <w:ind w:left="1418" w:hanging="284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4"/>
  </w:num>
  <w:num w:numId="7">
    <w:abstractNumId w:val="4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it-CH" w:vendorID="64" w:dllVersion="131078" w:nlCheck="1" w:checkStyle="0"/>
  <w:activeWritingStyle w:appName="MSWord" w:lang="de-DE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76"/>
    <w:rsid w:val="00023BC4"/>
    <w:rsid w:val="00027135"/>
    <w:rsid w:val="0003161F"/>
    <w:rsid w:val="0004035F"/>
    <w:rsid w:val="0004582B"/>
    <w:rsid w:val="00053E17"/>
    <w:rsid w:val="00065987"/>
    <w:rsid w:val="00067B3F"/>
    <w:rsid w:val="00071292"/>
    <w:rsid w:val="000735B8"/>
    <w:rsid w:val="0008193C"/>
    <w:rsid w:val="00087EE4"/>
    <w:rsid w:val="00092436"/>
    <w:rsid w:val="00092BB2"/>
    <w:rsid w:val="00093E50"/>
    <w:rsid w:val="000D036A"/>
    <w:rsid w:val="000D0B37"/>
    <w:rsid w:val="000D12AC"/>
    <w:rsid w:val="000D401A"/>
    <w:rsid w:val="000D440B"/>
    <w:rsid w:val="000D5641"/>
    <w:rsid w:val="000D6A1C"/>
    <w:rsid w:val="000E222E"/>
    <w:rsid w:val="000E59FD"/>
    <w:rsid w:val="000E720D"/>
    <w:rsid w:val="000F5CD2"/>
    <w:rsid w:val="0010480A"/>
    <w:rsid w:val="00120989"/>
    <w:rsid w:val="001212B4"/>
    <w:rsid w:val="00121B3C"/>
    <w:rsid w:val="00133D18"/>
    <w:rsid w:val="00134964"/>
    <w:rsid w:val="00151F6E"/>
    <w:rsid w:val="0015720A"/>
    <w:rsid w:val="00165B9D"/>
    <w:rsid w:val="001747BA"/>
    <w:rsid w:val="00180F61"/>
    <w:rsid w:val="0018766D"/>
    <w:rsid w:val="001A249F"/>
    <w:rsid w:val="001A533F"/>
    <w:rsid w:val="001B35F4"/>
    <w:rsid w:val="001B5582"/>
    <w:rsid w:val="001B624E"/>
    <w:rsid w:val="001C3F72"/>
    <w:rsid w:val="001D08D3"/>
    <w:rsid w:val="001D29B7"/>
    <w:rsid w:val="001E1C29"/>
    <w:rsid w:val="001E1E2F"/>
    <w:rsid w:val="001E471F"/>
    <w:rsid w:val="001F3633"/>
    <w:rsid w:val="001F502D"/>
    <w:rsid w:val="00203EF1"/>
    <w:rsid w:val="0020664A"/>
    <w:rsid w:val="00207376"/>
    <w:rsid w:val="00207964"/>
    <w:rsid w:val="00212DE7"/>
    <w:rsid w:val="0021706E"/>
    <w:rsid w:val="002456D4"/>
    <w:rsid w:val="00254B72"/>
    <w:rsid w:val="002705BE"/>
    <w:rsid w:val="00271947"/>
    <w:rsid w:val="00276B17"/>
    <w:rsid w:val="00276D4C"/>
    <w:rsid w:val="002858C3"/>
    <w:rsid w:val="002A0488"/>
    <w:rsid w:val="002A10AC"/>
    <w:rsid w:val="002C0A1D"/>
    <w:rsid w:val="002C22C4"/>
    <w:rsid w:val="002C35F1"/>
    <w:rsid w:val="002E5299"/>
    <w:rsid w:val="002F6B70"/>
    <w:rsid w:val="00300D3A"/>
    <w:rsid w:val="00326D5A"/>
    <w:rsid w:val="00342A28"/>
    <w:rsid w:val="00344585"/>
    <w:rsid w:val="0034647A"/>
    <w:rsid w:val="003520A0"/>
    <w:rsid w:val="00361E68"/>
    <w:rsid w:val="00362DC7"/>
    <w:rsid w:val="0036510C"/>
    <w:rsid w:val="003742CC"/>
    <w:rsid w:val="00384650"/>
    <w:rsid w:val="0038739A"/>
    <w:rsid w:val="003A6D8F"/>
    <w:rsid w:val="003B5D22"/>
    <w:rsid w:val="003C2E86"/>
    <w:rsid w:val="003C45CE"/>
    <w:rsid w:val="003C7629"/>
    <w:rsid w:val="003C7D72"/>
    <w:rsid w:val="003D7D5D"/>
    <w:rsid w:val="00401620"/>
    <w:rsid w:val="0041520E"/>
    <w:rsid w:val="00426954"/>
    <w:rsid w:val="00435376"/>
    <w:rsid w:val="004370D3"/>
    <w:rsid w:val="004627F1"/>
    <w:rsid w:val="00463EB0"/>
    <w:rsid w:val="00490CF9"/>
    <w:rsid w:val="00497DB5"/>
    <w:rsid w:val="004A3087"/>
    <w:rsid w:val="004F51BC"/>
    <w:rsid w:val="005014C4"/>
    <w:rsid w:val="0050264D"/>
    <w:rsid w:val="00505D5F"/>
    <w:rsid w:val="005145CB"/>
    <w:rsid w:val="00515E10"/>
    <w:rsid w:val="005215EC"/>
    <w:rsid w:val="00526B71"/>
    <w:rsid w:val="00534EEB"/>
    <w:rsid w:val="005403BB"/>
    <w:rsid w:val="00540DD5"/>
    <w:rsid w:val="00557A9B"/>
    <w:rsid w:val="005631F5"/>
    <w:rsid w:val="00563E5D"/>
    <w:rsid w:val="00583632"/>
    <w:rsid w:val="00583CEA"/>
    <w:rsid w:val="005846F9"/>
    <w:rsid w:val="00586A89"/>
    <w:rsid w:val="00596018"/>
    <w:rsid w:val="005973BD"/>
    <w:rsid w:val="005A0ABE"/>
    <w:rsid w:val="005B121F"/>
    <w:rsid w:val="005C006D"/>
    <w:rsid w:val="005D21DC"/>
    <w:rsid w:val="005F3186"/>
    <w:rsid w:val="005F5634"/>
    <w:rsid w:val="005F70C1"/>
    <w:rsid w:val="00611D7A"/>
    <w:rsid w:val="00626001"/>
    <w:rsid w:val="00626736"/>
    <w:rsid w:val="00644B77"/>
    <w:rsid w:val="00656C95"/>
    <w:rsid w:val="00663B1C"/>
    <w:rsid w:val="00672019"/>
    <w:rsid w:val="0068289A"/>
    <w:rsid w:val="00684AE6"/>
    <w:rsid w:val="00685F21"/>
    <w:rsid w:val="006A32FC"/>
    <w:rsid w:val="006A36F0"/>
    <w:rsid w:val="006A7F90"/>
    <w:rsid w:val="006C1CD2"/>
    <w:rsid w:val="006C5576"/>
    <w:rsid w:val="006C5DEC"/>
    <w:rsid w:val="006C5E21"/>
    <w:rsid w:val="006D6670"/>
    <w:rsid w:val="006D69C2"/>
    <w:rsid w:val="006D7606"/>
    <w:rsid w:val="006E07CD"/>
    <w:rsid w:val="006F478B"/>
    <w:rsid w:val="006F7863"/>
    <w:rsid w:val="006F7BFD"/>
    <w:rsid w:val="00700B67"/>
    <w:rsid w:val="007017B0"/>
    <w:rsid w:val="00706F80"/>
    <w:rsid w:val="0071569E"/>
    <w:rsid w:val="00733631"/>
    <w:rsid w:val="00735626"/>
    <w:rsid w:val="007369FE"/>
    <w:rsid w:val="007426F3"/>
    <w:rsid w:val="00760106"/>
    <w:rsid w:val="00774623"/>
    <w:rsid w:val="00783B6B"/>
    <w:rsid w:val="00787271"/>
    <w:rsid w:val="00787931"/>
    <w:rsid w:val="007A7BB0"/>
    <w:rsid w:val="007B76A1"/>
    <w:rsid w:val="007C050B"/>
    <w:rsid w:val="007C1148"/>
    <w:rsid w:val="007C2858"/>
    <w:rsid w:val="007C3828"/>
    <w:rsid w:val="007C4E28"/>
    <w:rsid w:val="007D66D4"/>
    <w:rsid w:val="007E3160"/>
    <w:rsid w:val="007F053E"/>
    <w:rsid w:val="008076E8"/>
    <w:rsid w:val="008103ED"/>
    <w:rsid w:val="008233C2"/>
    <w:rsid w:val="00825211"/>
    <w:rsid w:val="008277E7"/>
    <w:rsid w:val="00836F90"/>
    <w:rsid w:val="00844C29"/>
    <w:rsid w:val="008641AC"/>
    <w:rsid w:val="00866C49"/>
    <w:rsid w:val="008809FA"/>
    <w:rsid w:val="0088523D"/>
    <w:rsid w:val="008C3043"/>
    <w:rsid w:val="008C6A2F"/>
    <w:rsid w:val="008E789F"/>
    <w:rsid w:val="008F0712"/>
    <w:rsid w:val="00916965"/>
    <w:rsid w:val="00917849"/>
    <w:rsid w:val="00920442"/>
    <w:rsid w:val="00941737"/>
    <w:rsid w:val="00957EA1"/>
    <w:rsid w:val="00966C4A"/>
    <w:rsid w:val="0097295E"/>
    <w:rsid w:val="00985D83"/>
    <w:rsid w:val="00990947"/>
    <w:rsid w:val="009A51A5"/>
    <w:rsid w:val="009C21F2"/>
    <w:rsid w:val="009C7B42"/>
    <w:rsid w:val="009D416F"/>
    <w:rsid w:val="009E23A2"/>
    <w:rsid w:val="009F13D6"/>
    <w:rsid w:val="009F6D16"/>
    <w:rsid w:val="009F75E9"/>
    <w:rsid w:val="00A028EC"/>
    <w:rsid w:val="00A06393"/>
    <w:rsid w:val="00A12BBA"/>
    <w:rsid w:val="00A179F5"/>
    <w:rsid w:val="00A4110B"/>
    <w:rsid w:val="00A5109F"/>
    <w:rsid w:val="00A61D76"/>
    <w:rsid w:val="00A61DB8"/>
    <w:rsid w:val="00A76F17"/>
    <w:rsid w:val="00A76FDB"/>
    <w:rsid w:val="00A80D10"/>
    <w:rsid w:val="00A96D6B"/>
    <w:rsid w:val="00AA4FA1"/>
    <w:rsid w:val="00AA4FC6"/>
    <w:rsid w:val="00AE0D25"/>
    <w:rsid w:val="00AE0EF7"/>
    <w:rsid w:val="00AE2E55"/>
    <w:rsid w:val="00AF2998"/>
    <w:rsid w:val="00AF5BCC"/>
    <w:rsid w:val="00B02FBB"/>
    <w:rsid w:val="00B04A0A"/>
    <w:rsid w:val="00B1002E"/>
    <w:rsid w:val="00B100C3"/>
    <w:rsid w:val="00B2011F"/>
    <w:rsid w:val="00B36F1C"/>
    <w:rsid w:val="00B46670"/>
    <w:rsid w:val="00B47E8D"/>
    <w:rsid w:val="00B52A3A"/>
    <w:rsid w:val="00B62093"/>
    <w:rsid w:val="00B628BC"/>
    <w:rsid w:val="00B669AA"/>
    <w:rsid w:val="00B66CE1"/>
    <w:rsid w:val="00B85578"/>
    <w:rsid w:val="00B91003"/>
    <w:rsid w:val="00B917CE"/>
    <w:rsid w:val="00B941B0"/>
    <w:rsid w:val="00BA132F"/>
    <w:rsid w:val="00BA687D"/>
    <w:rsid w:val="00BB095F"/>
    <w:rsid w:val="00BB13DE"/>
    <w:rsid w:val="00BB1BD6"/>
    <w:rsid w:val="00BC7288"/>
    <w:rsid w:val="00BD4259"/>
    <w:rsid w:val="00BE14A6"/>
    <w:rsid w:val="00BE236F"/>
    <w:rsid w:val="00BE2846"/>
    <w:rsid w:val="00BF1119"/>
    <w:rsid w:val="00BF2D69"/>
    <w:rsid w:val="00BF5B94"/>
    <w:rsid w:val="00C04912"/>
    <w:rsid w:val="00C16768"/>
    <w:rsid w:val="00C20EB9"/>
    <w:rsid w:val="00C273DD"/>
    <w:rsid w:val="00C54581"/>
    <w:rsid w:val="00C57CFE"/>
    <w:rsid w:val="00C643C3"/>
    <w:rsid w:val="00C64CC7"/>
    <w:rsid w:val="00C67D4C"/>
    <w:rsid w:val="00C718A0"/>
    <w:rsid w:val="00C7419A"/>
    <w:rsid w:val="00C774B2"/>
    <w:rsid w:val="00C7774C"/>
    <w:rsid w:val="00CA39AD"/>
    <w:rsid w:val="00CB1303"/>
    <w:rsid w:val="00CB697B"/>
    <w:rsid w:val="00CD21D5"/>
    <w:rsid w:val="00CD3AE7"/>
    <w:rsid w:val="00CE13D0"/>
    <w:rsid w:val="00CE1432"/>
    <w:rsid w:val="00CF5269"/>
    <w:rsid w:val="00D14620"/>
    <w:rsid w:val="00D23B6B"/>
    <w:rsid w:val="00D26EA5"/>
    <w:rsid w:val="00D3509F"/>
    <w:rsid w:val="00D52C52"/>
    <w:rsid w:val="00D5486D"/>
    <w:rsid w:val="00D67250"/>
    <w:rsid w:val="00D75059"/>
    <w:rsid w:val="00D80DDE"/>
    <w:rsid w:val="00D8616D"/>
    <w:rsid w:val="00D863AF"/>
    <w:rsid w:val="00DA7C33"/>
    <w:rsid w:val="00DC1827"/>
    <w:rsid w:val="00DE1AA6"/>
    <w:rsid w:val="00DE309C"/>
    <w:rsid w:val="00DE601E"/>
    <w:rsid w:val="00DE7503"/>
    <w:rsid w:val="00DF37F8"/>
    <w:rsid w:val="00E03CD2"/>
    <w:rsid w:val="00E20D2C"/>
    <w:rsid w:val="00E216C9"/>
    <w:rsid w:val="00E346F6"/>
    <w:rsid w:val="00E449DA"/>
    <w:rsid w:val="00E72F51"/>
    <w:rsid w:val="00E87105"/>
    <w:rsid w:val="00EA6A63"/>
    <w:rsid w:val="00EC161B"/>
    <w:rsid w:val="00EC47A7"/>
    <w:rsid w:val="00ED298B"/>
    <w:rsid w:val="00F0316C"/>
    <w:rsid w:val="00F06A3C"/>
    <w:rsid w:val="00F13411"/>
    <w:rsid w:val="00F254EC"/>
    <w:rsid w:val="00F3744C"/>
    <w:rsid w:val="00F43503"/>
    <w:rsid w:val="00F503BE"/>
    <w:rsid w:val="00F621CB"/>
    <w:rsid w:val="00F63381"/>
    <w:rsid w:val="00F64F34"/>
    <w:rsid w:val="00FA12D2"/>
    <w:rsid w:val="00FA4A65"/>
    <w:rsid w:val="00FA64C1"/>
    <w:rsid w:val="00FA76CB"/>
    <w:rsid w:val="00FC0E44"/>
    <w:rsid w:val="00FD1B28"/>
    <w:rsid w:val="00FD405D"/>
    <w:rsid w:val="00FE1734"/>
    <w:rsid w:val="00FE6793"/>
    <w:rsid w:val="00FF0501"/>
    <w:rsid w:val="00FF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AF1C2D1"/>
  <w15:docId w15:val="{CF144EF0-14DA-4257-A3C7-92D9378D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14620"/>
    <w:pPr>
      <w:spacing w:line="275" w:lineRule="atLeast"/>
    </w:pPr>
    <w:rPr>
      <w:rFonts w:ascii="Roboto Light" w:hAnsi="Roboto Light"/>
      <w:kern w:val="12"/>
      <w:lang w:val="en-GB" w:eastAsia="de-DE"/>
    </w:rPr>
  </w:style>
  <w:style w:type="paragraph" w:styleId="berschrift1">
    <w:name w:val="heading 1"/>
    <w:basedOn w:val="Standard"/>
    <w:next w:val="Standard"/>
    <w:qFormat/>
    <w:rsid w:val="00DE601E"/>
    <w:pPr>
      <w:keepNext/>
      <w:outlineLvl w:val="0"/>
    </w:pPr>
    <w:rPr>
      <w:rFonts w:ascii="Roboto Black" w:hAnsi="Roboto Black"/>
      <w:kern w:val="28"/>
    </w:rPr>
  </w:style>
  <w:style w:type="paragraph" w:styleId="berschrift2">
    <w:name w:val="heading 2"/>
    <w:basedOn w:val="berschrift1"/>
    <w:next w:val="Standard"/>
    <w:qFormat/>
    <w:pPr>
      <w:outlineLvl w:val="1"/>
    </w:pPr>
  </w:style>
  <w:style w:type="paragraph" w:styleId="berschrift3">
    <w:name w:val="heading 3"/>
    <w:basedOn w:val="berschrift1"/>
    <w:next w:val="Standard"/>
    <w:qFormat/>
    <w:pPr>
      <w:outlineLvl w:val="2"/>
    </w:p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">
    <w:name w:val="List"/>
    <w:basedOn w:val="Standard"/>
    <w:pPr>
      <w:ind w:left="283" w:hanging="283"/>
    </w:pPr>
  </w:style>
  <w:style w:type="paragraph" w:styleId="Unterschrift">
    <w:name w:val="Signature"/>
    <w:basedOn w:val="Standard"/>
    <w:qFormat/>
    <w:rsid w:val="006C5576"/>
    <w:pPr>
      <w:tabs>
        <w:tab w:val="left" w:pos="4695"/>
      </w:tabs>
    </w:pPr>
  </w:style>
  <w:style w:type="paragraph" w:styleId="Kopfzeile">
    <w:name w:val="header"/>
    <w:basedOn w:val="Standard"/>
    <w:link w:val="KopfzeileZchn"/>
    <w:rsid w:val="005D21DC"/>
    <w:pPr>
      <w:spacing w:line="200" w:lineRule="exact"/>
    </w:pPr>
    <w:rPr>
      <w:sz w:val="16"/>
      <w:szCs w:val="16"/>
      <w:lang w:val="de-CH"/>
    </w:rPr>
  </w:style>
  <w:style w:type="paragraph" w:styleId="Fuzeile">
    <w:name w:val="footer"/>
    <w:basedOn w:val="Standard"/>
    <w:link w:val="FuzeileZchn"/>
    <w:uiPriority w:val="99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autoRedefine/>
    <w:qFormat/>
    <w:pPr>
      <w:numPr>
        <w:numId w:val="1"/>
      </w:numPr>
      <w:tabs>
        <w:tab w:val="left" w:pos="170"/>
      </w:tabs>
    </w:pPr>
  </w:style>
  <w:style w:type="table" w:customStyle="1" w:styleId="Layout">
    <w:name w:val="Layout"/>
    <w:basedOn w:val="NormaleTabelle"/>
    <w:uiPriority w:val="99"/>
    <w:rsid w:val="00774623"/>
    <w:tblPr>
      <w:tblCellMar>
        <w:left w:w="0" w:type="dxa"/>
        <w:right w:w="0" w:type="dxa"/>
      </w:tblCellMar>
    </w:tblPr>
  </w:style>
  <w:style w:type="paragraph" w:customStyle="1" w:styleId="Betreff">
    <w:name w:val="Betreff"/>
    <w:basedOn w:val="Standard"/>
    <w:qFormat/>
    <w:rsid w:val="00611D7A"/>
    <w:rPr>
      <w:rFonts w:ascii="Roboto Medium" w:hAnsi="Roboto Medium"/>
    </w:rPr>
  </w:style>
  <w:style w:type="character" w:styleId="Fett">
    <w:name w:val="Strong"/>
    <w:basedOn w:val="Absatz-Standardschriftart"/>
    <w:qFormat/>
    <w:rsid w:val="00DE601E"/>
    <w:rPr>
      <w:rFonts w:ascii="Roboto Black" w:hAnsi="Roboto Black"/>
      <w:bCs/>
    </w:rPr>
  </w:style>
  <w:style w:type="table" w:styleId="Tabellenraster">
    <w:name w:val="Table Grid"/>
    <w:basedOn w:val="NormaleTabelle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styleId="Hyperlink">
    <w:name w:val="Hyperlink"/>
    <w:basedOn w:val="Absatz-Standardschriftart"/>
    <w:unhideWhenUsed/>
    <w:rsid w:val="008233C2"/>
    <w:rPr>
      <w:color w:val="0000FF" w:themeColor="hyperlink"/>
      <w:u w:val="single"/>
    </w:rPr>
  </w:style>
  <w:style w:type="character" w:customStyle="1" w:styleId="FuzeileZchn">
    <w:name w:val="Fußzeile Zchn"/>
    <w:basedOn w:val="Absatz-Standardschriftart"/>
    <w:link w:val="Fuzeile"/>
    <w:uiPriority w:val="99"/>
    <w:rsid w:val="0088523D"/>
    <w:rPr>
      <w:rFonts w:ascii="Roboto Light" w:hAnsi="Roboto Light"/>
      <w:spacing w:val="4"/>
      <w:kern w:val="12"/>
      <w:sz w:val="17"/>
      <w:lang w:eastAsia="de-DE"/>
    </w:rPr>
  </w:style>
  <w:style w:type="paragraph" w:customStyle="1" w:styleId="Subbrand">
    <w:name w:val="Subbrand"/>
    <w:basedOn w:val="Kopfzeile"/>
    <w:link w:val="SubbrandZchn"/>
    <w:qFormat/>
    <w:rsid w:val="00D75059"/>
    <w:rPr>
      <w:i/>
      <w:color w:val="817E65"/>
      <w:sz w:val="22"/>
    </w:rPr>
  </w:style>
  <w:style w:type="character" w:customStyle="1" w:styleId="KopfzeileZchn">
    <w:name w:val="Kopfzeile Zchn"/>
    <w:basedOn w:val="Absatz-Standardschriftart"/>
    <w:link w:val="Kopfzeile"/>
    <w:rsid w:val="00CB1303"/>
    <w:rPr>
      <w:rFonts w:ascii="Roboto Light" w:hAnsi="Roboto Light"/>
      <w:spacing w:val="4"/>
      <w:kern w:val="12"/>
      <w:sz w:val="16"/>
      <w:szCs w:val="16"/>
      <w:lang w:eastAsia="de-DE"/>
    </w:rPr>
  </w:style>
  <w:style w:type="character" w:customStyle="1" w:styleId="SubbrandZchn">
    <w:name w:val="Subbrand Zchn"/>
    <w:basedOn w:val="KopfzeileZchn"/>
    <w:link w:val="Subbrand"/>
    <w:rsid w:val="00D75059"/>
    <w:rPr>
      <w:rFonts w:ascii="Roboto Light" w:hAnsi="Roboto Light"/>
      <w:i/>
      <w:color w:val="817E65"/>
      <w:spacing w:val="4"/>
      <w:kern w:val="12"/>
      <w:sz w:val="22"/>
      <w:szCs w:val="16"/>
      <w:lang w:eastAsia="de-DE"/>
    </w:rPr>
  </w:style>
  <w:style w:type="paragraph" w:customStyle="1" w:styleId="MailundTelefonnummer">
    <w:name w:val="Mail und Telefonnummer"/>
    <w:basedOn w:val="Standard"/>
    <w:rsid w:val="00D14620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udermartin\Documents\ungesichert\GitHub\Office-Vorlagen\Briefvorlag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78A1009044F46D690B76298382BFCF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C8FE56-4550-46DF-BDE1-8D8271765634}"/>
      </w:docPartPr>
      <w:docPartBody>
        <w:p w:rsidR="0083102E" w:rsidRDefault="0083102E" w:rsidP="00274179">
          <w:pPr>
            <w:pStyle w:val="B78A1009044F46D690B76298382BFCFE1"/>
          </w:pPr>
          <w:r w:rsidRPr="000D6A1C">
            <w:rPr>
              <w:spacing w:val="0"/>
            </w:rPr>
            <w:t>Adresse</w:t>
          </w:r>
        </w:p>
      </w:docPartBody>
    </w:docPart>
    <w:docPart>
      <w:docPartPr>
        <w:name w:val="A2A6F41D81D14A23959D26A5650B2D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B1D8C5-2307-4198-807C-D4D336B0CF2C}"/>
      </w:docPartPr>
      <w:docPartBody>
        <w:p w:rsidR="0083102E" w:rsidRDefault="003D7310">
          <w:pPr>
            <w:pStyle w:val="A2A6F41D81D14A23959D26A5650B2D8D"/>
          </w:pPr>
          <w:r w:rsidRPr="00FF7630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6645D280AD694F8486E1E5C815F9C1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D873B5F-4C31-4AC7-92F0-2D57B8736051}"/>
      </w:docPartPr>
      <w:docPartBody>
        <w:p w:rsidR="0083102E" w:rsidRDefault="0083102E" w:rsidP="00274179">
          <w:pPr>
            <w:pStyle w:val="6645D280AD694F8486E1E5C815F9C14B1"/>
          </w:pPr>
          <w:r w:rsidRPr="00611D7A">
            <w:t>Betreff</w:t>
          </w:r>
        </w:p>
      </w:docPartBody>
    </w:docPart>
    <w:docPart>
      <w:docPartPr>
        <w:name w:val="74936843BAF341FC998B07B64F3F81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2CC2D7-583E-4139-BCFA-DEF053E79C09}"/>
      </w:docPartPr>
      <w:docPartBody>
        <w:p w:rsidR="0083102E" w:rsidRDefault="003D7310">
          <w:pPr>
            <w:pStyle w:val="74936843BAF341FC998B07B64F3F8189"/>
          </w:pPr>
          <w:r w:rsidRPr="00F64F34">
            <w:t>Text</w:t>
          </w:r>
        </w:p>
      </w:docPartBody>
    </w:docPart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12078E-F960-4EE7-A312-75E8C38C30C2}"/>
      </w:docPartPr>
      <w:docPartBody>
        <w:p w:rsidR="0083102E" w:rsidRDefault="00274179">
          <w:r w:rsidRPr="002120CE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F59FBAE872624A809997E038E9C75A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6E31BE-CB45-41E7-9ED6-74DDDB1FC207}"/>
      </w:docPartPr>
      <w:docPartBody>
        <w:p w:rsidR="00000000" w:rsidRDefault="0083102E" w:rsidP="0083102E">
          <w:pPr>
            <w:pStyle w:val="F59FBAE872624A809997E038E9C75ACF"/>
          </w:pPr>
          <w:r w:rsidRPr="00FF7630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3B12857470D249D8AE608A5D4E95A4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7836C8A-79CA-4AD4-BF96-03B2658A8E97}"/>
      </w:docPartPr>
      <w:docPartBody>
        <w:p w:rsidR="00000000" w:rsidRDefault="0083102E" w:rsidP="0083102E">
          <w:pPr>
            <w:pStyle w:val="3B12857470D249D8AE608A5D4E95A41D"/>
          </w:pPr>
          <w:r w:rsidRPr="00FF7630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AB231C7DE0CF48B7B21D49990409B9B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061AFA-5A73-459B-9CB1-AE264F99C1AA}"/>
      </w:docPartPr>
      <w:docPartBody>
        <w:p w:rsidR="00000000" w:rsidRDefault="0083102E" w:rsidP="0083102E">
          <w:pPr>
            <w:pStyle w:val="AB231C7DE0CF48B7B21D49990409B9B3"/>
          </w:pPr>
          <w:r w:rsidRPr="00FF7630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996561567DD24BFA84EF76D3694D78D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D8ED9D7-307E-4C0B-A953-581EF3307909}"/>
      </w:docPartPr>
      <w:docPartBody>
        <w:p w:rsidR="00000000" w:rsidRDefault="0083102E" w:rsidP="0083102E">
          <w:pPr>
            <w:pStyle w:val="996561567DD24BFA84EF76D3694D78DF"/>
          </w:pPr>
          <w:r w:rsidRPr="00FF7630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N-Regular">
    <w:charset w:val="00"/>
    <w:family w:val="swiss"/>
    <w:pitch w:val="variable"/>
    <w:sig w:usb0="80000027" w:usb1="00000000" w:usb2="00000000" w:usb3="00000000" w:csb0="00000001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Black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79"/>
    <w:rsid w:val="001E1509"/>
    <w:rsid w:val="00274179"/>
    <w:rsid w:val="003D7310"/>
    <w:rsid w:val="0083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78A1009044F46D690B76298382BFCFE">
    <w:name w:val="B78A1009044F46D690B76298382BFCFE"/>
  </w:style>
  <w:style w:type="character" w:styleId="Platzhaltertext">
    <w:name w:val="Placeholder Text"/>
    <w:basedOn w:val="Absatz-Standardschriftart"/>
    <w:uiPriority w:val="99"/>
    <w:semiHidden/>
    <w:rsid w:val="0083102E"/>
    <w:rPr>
      <w:color w:val="808080"/>
    </w:rPr>
  </w:style>
  <w:style w:type="paragraph" w:customStyle="1" w:styleId="A2A6F41D81D14A23959D26A5650B2D8D">
    <w:name w:val="A2A6F41D81D14A23959D26A5650B2D8D"/>
  </w:style>
  <w:style w:type="paragraph" w:customStyle="1" w:styleId="6645D280AD694F8486E1E5C815F9C14B">
    <w:name w:val="6645D280AD694F8486E1E5C815F9C14B"/>
  </w:style>
  <w:style w:type="paragraph" w:customStyle="1" w:styleId="74936843BAF341FC998B07B64F3F8189">
    <w:name w:val="74936843BAF341FC998B07B64F3F8189"/>
  </w:style>
  <w:style w:type="paragraph" w:customStyle="1" w:styleId="B78A1009044F46D690B76298382BFCFE1">
    <w:name w:val="B78A1009044F46D690B76298382BFCFE1"/>
    <w:rsid w:val="00274179"/>
    <w:pPr>
      <w:spacing w:after="0" w:line="275" w:lineRule="atLeast"/>
    </w:pPr>
    <w:rPr>
      <w:rFonts w:ascii="Roboto Light" w:eastAsia="Times New Roman" w:hAnsi="Roboto Light" w:cs="Times New Roman"/>
      <w:spacing w:val="4"/>
      <w:kern w:val="12"/>
      <w:sz w:val="20"/>
      <w:szCs w:val="20"/>
      <w:lang w:val="en-GB" w:eastAsia="de-DE"/>
    </w:rPr>
  </w:style>
  <w:style w:type="paragraph" w:customStyle="1" w:styleId="6645D280AD694F8486E1E5C815F9C14B1">
    <w:name w:val="6645D280AD694F8486E1E5C815F9C14B1"/>
    <w:rsid w:val="00274179"/>
    <w:pPr>
      <w:spacing w:after="0" w:line="275" w:lineRule="atLeast"/>
    </w:pPr>
    <w:rPr>
      <w:rFonts w:ascii="Roboto" w:eastAsia="Times New Roman" w:hAnsi="Roboto" w:cs="Times New Roman"/>
      <w:spacing w:val="4"/>
      <w:kern w:val="12"/>
      <w:sz w:val="20"/>
      <w:szCs w:val="20"/>
      <w:lang w:val="en-GB" w:eastAsia="de-DE"/>
    </w:rPr>
  </w:style>
  <w:style w:type="paragraph" w:customStyle="1" w:styleId="F59FBAE872624A809997E038E9C75ACF">
    <w:name w:val="F59FBAE872624A809997E038E9C75ACF"/>
    <w:rsid w:val="0083102E"/>
  </w:style>
  <w:style w:type="paragraph" w:customStyle="1" w:styleId="3B12857470D249D8AE608A5D4E95A41D">
    <w:name w:val="3B12857470D249D8AE608A5D4E95A41D"/>
    <w:rsid w:val="0083102E"/>
  </w:style>
  <w:style w:type="paragraph" w:customStyle="1" w:styleId="AB231C7DE0CF48B7B21D49990409B9B3">
    <w:name w:val="AB231C7DE0CF48B7B21D49990409B9B3"/>
    <w:rsid w:val="0083102E"/>
  </w:style>
  <w:style w:type="paragraph" w:customStyle="1" w:styleId="996561567DD24BFA84EF76D3694D78DF">
    <w:name w:val="996561567DD24BFA84EF76D3694D78DF"/>
    <w:rsid w:val="008310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81D2C-1D34-4D6A-A0A1-EBFEDDB8F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Briefvorlage.dotm</Template>
  <TotalTime>0</TotalTime>
  <Pages>1</Pages>
  <Words>57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Offset-Satz AG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Studer Martin</dc:creator>
  <cp:lastModifiedBy>Studer Martin</cp:lastModifiedBy>
  <cp:revision>21</cp:revision>
  <cp:lastPrinted>2019-08-22T11:30:00Z</cp:lastPrinted>
  <dcterms:created xsi:type="dcterms:W3CDTF">2020-08-02T09:34:00Z</dcterms:created>
  <dcterms:modified xsi:type="dcterms:W3CDTF">2020-08-02T10:46:00Z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tw_abteilung">
    <vt:lpwstr>FHGR</vt:lpwstr>
  </property>
  <property fmtid="{D5CDD505-2E9C-101B-9397-08002B2CF9AE}" pid="3" name="htw_adresse">
    <vt:lpwstr>0</vt:lpwstr>
  </property>
  <property fmtid="{D5CDD505-2E9C-101B-9397-08002B2CF9AE}" pid="4" name="htw_sprache">
    <vt:lpwstr>0</vt:lpwstr>
  </property>
  <property fmtid="{D5CDD505-2E9C-101B-9397-08002B2CF9AE}" pid="5" name="htw_logo">
    <vt:lpwstr>2</vt:lpwstr>
  </property>
</Properties>
</file>